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360" w:type="dxa"/>
          <w:left w:w="36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82"/>
        <w:gridCol w:w="4004"/>
      </w:tblGrid>
      <w:tr w:rsidR="009A1F0E" w:rsidRPr="00667EA5" w14:paraId="7FBDDB58" w14:textId="77777777" w:rsidTr="000F4E0F">
        <w:trPr>
          <w:trHeight w:val="4320"/>
        </w:trPr>
        <w:tc>
          <w:tcPr>
            <w:tcW w:w="6483" w:type="dxa"/>
            <w:shd w:val="clear" w:color="auto" w:fill="5F5F5F" w:themeFill="accent5"/>
          </w:tcPr>
          <w:p w14:paraId="4260504E" w14:textId="3C332703" w:rsidR="009A1F0E" w:rsidRPr="00667EA5" w:rsidRDefault="009A1F0E" w:rsidP="000F4E0F">
            <w:pPr>
              <w:pStyle w:val="Subttulo"/>
              <w:rPr>
                <w:noProof/>
                <w:lang w:val="pt-BR"/>
              </w:rPr>
            </w:pPr>
          </w:p>
          <w:p w14:paraId="03F59B74" w14:textId="37953B1F" w:rsidR="009A1F0E" w:rsidRPr="00667EA5" w:rsidRDefault="00B8237E" w:rsidP="005B0CAC">
            <w:pPr>
              <w:pStyle w:val="Ttulo"/>
              <w:jc w:val="both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DOCUMENTAÇÃO DE TESTES</w:t>
            </w:r>
            <w:r w:rsidR="005B0CAC">
              <w:rPr>
                <w:noProof/>
                <w:lang w:val="pt-BR"/>
              </w:rPr>
              <w:t xml:space="preserve"> </w:t>
            </w:r>
            <w:r>
              <w:rPr>
                <w:noProof/>
                <w:lang w:val="pt-BR"/>
              </w:rPr>
              <w:t xml:space="preserve"> </w:t>
            </w:r>
            <w:r w:rsidR="005B0CAC">
              <w:rPr>
                <w:noProof/>
                <w:lang w:val="pt-BR"/>
              </w:rPr>
              <w:t>-</w:t>
            </w:r>
            <w:r>
              <w:rPr>
                <w:noProof/>
                <w:lang w:val="pt-BR"/>
              </w:rPr>
              <w:t>DESAFIO JUSTA</w:t>
            </w:r>
          </w:p>
        </w:tc>
        <w:tc>
          <w:tcPr>
            <w:tcW w:w="5037" w:type="dxa"/>
            <w:tcMar>
              <w:top w:w="115" w:type="dxa"/>
              <w:left w:w="115" w:type="dxa"/>
              <w:bottom w:w="115" w:type="dxa"/>
            </w:tcMar>
            <w:vAlign w:val="center"/>
          </w:tcPr>
          <w:p w14:paraId="00595FD3" w14:textId="4E1B7B19" w:rsidR="009A1F0E" w:rsidRPr="00667EA5" w:rsidRDefault="00B8237E" w:rsidP="000F4E0F">
            <w:pPr>
              <w:jc w:val="center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49DF6C0A" wp14:editId="4EC3F1AE">
                  <wp:extent cx="1905000" cy="1905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F0E" w:rsidRPr="00667EA5" w14:paraId="3BBCA900" w14:textId="77777777" w:rsidTr="000F4E0F">
        <w:trPr>
          <w:trHeight w:val="9423"/>
        </w:trPr>
        <w:tc>
          <w:tcPr>
            <w:tcW w:w="6483" w:type="dxa"/>
            <w:shd w:val="clear" w:color="auto" w:fill="5F5F5F" w:themeFill="accent5"/>
          </w:tcPr>
          <w:p w14:paraId="0A8CAB6C" w14:textId="77777777" w:rsidR="009A1F0E" w:rsidRDefault="009A1F0E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76BDEAF5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632A43A3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119D5927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1698F911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28E5F1BD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3F5CEB7D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54BC45F0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3DA6EBCD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68493133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7A9C7080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0F72B9AD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5050788B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749FD20B" w14:textId="77777777" w:rsidR="00AA5020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</w:p>
          <w:p w14:paraId="3194B9EE" w14:textId="322BDB63" w:rsidR="00AA5020" w:rsidRPr="00667EA5" w:rsidRDefault="00AA5020" w:rsidP="009A1F0E">
            <w:pPr>
              <w:numPr>
                <w:ilvl w:val="1"/>
                <w:numId w:val="0"/>
              </w:numP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</w:pPr>
            <w: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  <w:t xml:space="preserve">João Victor de </w:t>
            </w:r>
            <w:r w:rsidR="00604B3B"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  <w:t>O</w:t>
            </w:r>
            <w: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  <w:t xml:space="preserve">liveira </w:t>
            </w:r>
            <w:r w:rsidR="00604B3B"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  <w:t>S</w:t>
            </w:r>
            <w:r>
              <w:rPr>
                <w:rFonts w:asciiTheme="majorHAnsi" w:eastAsiaTheme="minorEastAsia" w:hAnsiTheme="majorHAnsi"/>
                <w:noProof/>
                <w:color w:val="FFFFFF" w:themeColor="background1"/>
                <w:sz w:val="36"/>
                <w:lang w:val="pt-BR"/>
              </w:rPr>
              <w:t>antos</w:t>
            </w:r>
          </w:p>
        </w:tc>
        <w:tc>
          <w:tcPr>
            <w:tcW w:w="5037" w:type="dxa"/>
            <w:tcMar>
              <w:top w:w="115" w:type="dxa"/>
              <w:left w:w="216" w:type="dxa"/>
              <w:bottom w:w="115" w:type="dxa"/>
            </w:tcMar>
          </w:tcPr>
          <w:p w14:paraId="660ADF8B" w14:textId="77777777" w:rsidR="00604B3B" w:rsidRDefault="00B8237E" w:rsidP="005B0CA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B8237E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 xml:space="preserve">A garantia da qualidade do software deve ser uma preocupação de toda a equipe de desenvolvimento durante todo o ciclo de vida do software. </w:t>
            </w:r>
            <w:r w:rsidR="00604B3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br/>
            </w:r>
          </w:p>
          <w:p w14:paraId="31ADA42C" w14:textId="7FF39844" w:rsidR="009A1F0E" w:rsidRPr="00B8237E" w:rsidRDefault="00B8237E" w:rsidP="005B0CA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B8237E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 xml:space="preserve">Mesmo que todos entrem em concordância com esta afirmação, </w:t>
            </w:r>
            <w:r w:rsidR="00604B3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B8237E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entro de um projeto de software, a etapa de testes é o momento em que nos certificamos de que o software foi construído de maneira correta e que atende aos requisitos de software levantados durante o processo de análise e especificação de requisitos.</w:t>
            </w:r>
            <w:r w:rsidRPr="00B8237E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br/>
            </w:r>
          </w:p>
          <w:p w14:paraId="60EB3E2A" w14:textId="11DB27BC" w:rsidR="009A1F0E" w:rsidRPr="00B8237E" w:rsidRDefault="009A1F0E" w:rsidP="005B0CA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4FAC3360" w14:textId="77777777" w:rsidR="008A4864" w:rsidRPr="00667EA5" w:rsidRDefault="008A4864" w:rsidP="00855622">
      <w:pPr>
        <w:jc w:val="center"/>
        <w:rPr>
          <w:noProof/>
          <w:lang w:val="pt-BR"/>
        </w:rPr>
      </w:pPr>
    </w:p>
    <w:p w14:paraId="1C3BC391" w14:textId="77777777" w:rsidR="008A4864" w:rsidRPr="00667EA5" w:rsidRDefault="008A4864" w:rsidP="00855622">
      <w:pPr>
        <w:jc w:val="center"/>
        <w:rPr>
          <w:noProof/>
          <w:lang w:val="pt-BR"/>
        </w:rPr>
        <w:sectPr w:rsidR="008A4864" w:rsidRPr="00667EA5" w:rsidSect="00625A4C">
          <w:pgSz w:w="11906" w:h="16838" w:code="9"/>
          <w:pgMar w:top="360" w:right="360" w:bottom="360" w:left="360" w:header="720" w:footer="720" w:gutter="0"/>
          <w:cols w:space="720"/>
          <w:docGrid w:linePitch="435"/>
        </w:sectPr>
      </w:pPr>
    </w:p>
    <w:p w14:paraId="60BAF8CD" w14:textId="7FE7A870" w:rsidR="005B0CAC" w:rsidRPr="00481483" w:rsidRDefault="00B8237E" w:rsidP="005B0CAC">
      <w:pPr>
        <w:jc w:val="center"/>
        <w:rPr>
          <w:rFonts w:asciiTheme="majorHAnsi" w:hAnsiTheme="majorHAnsi" w:cstheme="majorHAnsi"/>
          <w:b/>
          <w:bCs/>
        </w:rPr>
      </w:pPr>
      <w:r w:rsidRPr="00481483">
        <w:rPr>
          <w:rFonts w:asciiTheme="majorHAnsi" w:hAnsiTheme="majorHAnsi" w:cstheme="majorHAnsi"/>
          <w:b/>
          <w:bCs/>
        </w:rPr>
        <w:lastRenderedPageBreak/>
        <w:t>OBJETIVOS DO DOCUMENTO</w:t>
      </w:r>
    </w:p>
    <w:p w14:paraId="3BCA5569" w14:textId="3471C20C" w:rsidR="0038002C" w:rsidRDefault="00B8237E" w:rsidP="00604B3B">
      <w:pPr>
        <w:jc w:val="both"/>
        <w:rPr>
          <w:rFonts w:asciiTheme="majorHAnsi" w:hAnsiTheme="majorHAnsi" w:cstheme="majorHAnsi"/>
          <w:sz w:val="28"/>
          <w:szCs w:val="28"/>
        </w:rPr>
      </w:pPr>
      <w:r w:rsidRPr="00B8237E">
        <w:rPr>
          <w:rFonts w:asciiTheme="majorHAnsi" w:hAnsiTheme="majorHAnsi" w:cstheme="majorHAnsi"/>
          <w:sz w:val="28"/>
          <w:szCs w:val="28"/>
        </w:rPr>
        <w:t xml:space="preserve">Este documento </w:t>
      </w:r>
      <w:r w:rsidR="00604B3B">
        <w:rPr>
          <w:rFonts w:asciiTheme="majorHAnsi" w:hAnsiTheme="majorHAnsi" w:cstheme="majorHAnsi"/>
          <w:sz w:val="28"/>
          <w:szCs w:val="28"/>
        </w:rPr>
        <w:t>tem</w:t>
      </w:r>
      <w:r w:rsidRPr="00B8237E">
        <w:rPr>
          <w:rFonts w:asciiTheme="majorHAnsi" w:hAnsiTheme="majorHAnsi" w:cstheme="majorHAnsi"/>
          <w:sz w:val="28"/>
          <w:szCs w:val="28"/>
        </w:rPr>
        <w:t xml:space="preserve"> como objetivo identificar os componentes de software e requisitos a serem testados e descrever as estratégias de testes a serem utilizadas. Neste plano de testes também será fornecida uma estimativa dos esforços e recursos empregados</w:t>
      </w:r>
      <w:r w:rsidR="00604B3B">
        <w:rPr>
          <w:rFonts w:asciiTheme="majorHAnsi" w:hAnsiTheme="majorHAnsi" w:cstheme="majorHAnsi"/>
          <w:sz w:val="28"/>
          <w:szCs w:val="28"/>
        </w:rPr>
        <w:t xml:space="preserve"> e,</w:t>
      </w:r>
      <w:r w:rsidRPr="00B8237E">
        <w:rPr>
          <w:rFonts w:asciiTheme="majorHAnsi" w:hAnsiTheme="majorHAnsi" w:cstheme="majorHAnsi"/>
          <w:sz w:val="28"/>
          <w:szCs w:val="28"/>
        </w:rPr>
        <w:t xml:space="preserve"> será descrito o planejamento dos testes</w:t>
      </w:r>
      <w:r w:rsidR="00604B3B">
        <w:rPr>
          <w:rFonts w:asciiTheme="majorHAnsi" w:hAnsiTheme="majorHAnsi" w:cstheme="majorHAnsi"/>
          <w:sz w:val="28"/>
          <w:szCs w:val="28"/>
        </w:rPr>
        <w:t>,</w:t>
      </w:r>
      <w:r w:rsidRPr="00B8237E">
        <w:rPr>
          <w:rFonts w:asciiTheme="majorHAnsi" w:hAnsiTheme="majorHAnsi" w:cstheme="majorHAnsi"/>
          <w:sz w:val="28"/>
          <w:szCs w:val="28"/>
        </w:rPr>
        <w:t xml:space="preserve"> a fim de que a execução destes seja acompanhada em detalhes e alcance de maneira prática e organizada os seus objetivos.</w:t>
      </w:r>
    </w:p>
    <w:p w14:paraId="39D69C12" w14:textId="77777777" w:rsidR="00604B3B" w:rsidRDefault="00604B3B" w:rsidP="0085562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DF7261F" w14:textId="77777777" w:rsidR="00E00001" w:rsidRPr="00481483" w:rsidRDefault="00E00001" w:rsidP="005B0CAC">
      <w:pPr>
        <w:jc w:val="center"/>
        <w:rPr>
          <w:rFonts w:asciiTheme="majorHAnsi" w:hAnsiTheme="majorHAnsi" w:cstheme="majorHAnsi"/>
          <w:b/>
          <w:bCs/>
        </w:rPr>
      </w:pPr>
      <w:r w:rsidRPr="00481483">
        <w:rPr>
          <w:rFonts w:asciiTheme="majorHAnsi" w:hAnsiTheme="majorHAnsi" w:cstheme="majorHAnsi"/>
          <w:b/>
          <w:bCs/>
        </w:rPr>
        <w:t>ESCOPO DO PRODUTO</w:t>
      </w:r>
    </w:p>
    <w:p w14:paraId="5D7E2370" w14:textId="7F3DB5E2" w:rsidR="00E00001" w:rsidRPr="00E00001" w:rsidRDefault="00E00001" w:rsidP="005B0CAC">
      <w:pPr>
        <w:jc w:val="both"/>
        <w:rPr>
          <w:rFonts w:asciiTheme="majorHAnsi" w:hAnsiTheme="majorHAnsi" w:cstheme="majorHAnsi"/>
          <w:sz w:val="28"/>
          <w:szCs w:val="28"/>
        </w:rPr>
      </w:pPr>
      <w:r w:rsidRPr="00E00001">
        <w:rPr>
          <w:rFonts w:asciiTheme="majorHAnsi" w:hAnsiTheme="majorHAnsi" w:cstheme="majorHAnsi"/>
          <w:sz w:val="28"/>
          <w:szCs w:val="28"/>
        </w:rPr>
        <w:t xml:space="preserve">O sistema </w:t>
      </w:r>
      <w:r>
        <w:rPr>
          <w:rFonts w:asciiTheme="majorHAnsi" w:hAnsiTheme="majorHAnsi" w:cstheme="majorHAnsi"/>
          <w:sz w:val="28"/>
          <w:szCs w:val="28"/>
        </w:rPr>
        <w:t xml:space="preserve">a ser testado é e-commerce onde foi automatizado a rotina de compra do site </w:t>
      </w:r>
      <w:r w:rsidR="00E160E1" w:rsidRPr="00E160E1">
        <w:rPr>
          <w:rFonts w:asciiTheme="majorHAnsi" w:hAnsiTheme="majorHAnsi" w:cstheme="majorHAnsi"/>
          <w:sz w:val="28"/>
          <w:szCs w:val="28"/>
        </w:rPr>
        <w:t>https://www.saucedemo.com/</w:t>
      </w:r>
      <w:r w:rsidR="00604B3B">
        <w:rPr>
          <w:rFonts w:asciiTheme="majorHAnsi" w:hAnsiTheme="majorHAnsi" w:cstheme="majorHAnsi"/>
          <w:sz w:val="28"/>
          <w:szCs w:val="28"/>
        </w:rPr>
        <w:t>.</w:t>
      </w:r>
    </w:p>
    <w:p w14:paraId="25AD6768" w14:textId="77777777" w:rsidR="00604B3B" w:rsidRDefault="00E00001" w:rsidP="005B0CAC">
      <w:pPr>
        <w:jc w:val="both"/>
        <w:rPr>
          <w:rFonts w:asciiTheme="majorHAnsi" w:hAnsiTheme="majorHAnsi" w:cstheme="majorHAnsi"/>
          <w:sz w:val="28"/>
          <w:szCs w:val="28"/>
        </w:rPr>
      </w:pPr>
      <w:r w:rsidRPr="00E00001">
        <w:rPr>
          <w:rFonts w:asciiTheme="majorHAnsi" w:hAnsiTheme="majorHAnsi" w:cstheme="majorHAnsi"/>
          <w:sz w:val="28"/>
          <w:szCs w:val="28"/>
        </w:rPr>
        <w:t xml:space="preserve">Os testes </w:t>
      </w:r>
      <w:r>
        <w:rPr>
          <w:rFonts w:asciiTheme="majorHAnsi" w:hAnsiTheme="majorHAnsi" w:cstheme="majorHAnsi"/>
          <w:sz w:val="28"/>
          <w:szCs w:val="28"/>
        </w:rPr>
        <w:t>lidarão com diversos campos</w:t>
      </w:r>
      <w:r w:rsidR="00241FED">
        <w:rPr>
          <w:rFonts w:asciiTheme="majorHAnsi" w:hAnsiTheme="majorHAnsi" w:cstheme="majorHAnsi"/>
          <w:sz w:val="28"/>
          <w:szCs w:val="28"/>
        </w:rPr>
        <w:t xml:space="preserve"> com seletores diferentes para selecionar</w:t>
      </w:r>
      <w:r w:rsidR="00604B3B">
        <w:rPr>
          <w:rFonts w:asciiTheme="majorHAnsi" w:hAnsiTheme="majorHAnsi" w:cstheme="majorHAnsi"/>
          <w:sz w:val="28"/>
          <w:szCs w:val="28"/>
        </w:rPr>
        <w:t xml:space="preserve"> e </w:t>
      </w:r>
      <w:r w:rsidRPr="00E00001">
        <w:rPr>
          <w:rFonts w:asciiTheme="majorHAnsi" w:hAnsiTheme="majorHAnsi" w:cstheme="majorHAnsi"/>
          <w:sz w:val="28"/>
          <w:szCs w:val="28"/>
        </w:rPr>
        <w:t>irão avaliar o funcionamento e desempenho do sistema como um</w:t>
      </w:r>
      <w:r w:rsidR="00604B3B">
        <w:rPr>
          <w:rFonts w:asciiTheme="majorHAnsi" w:hAnsiTheme="majorHAnsi" w:cstheme="majorHAnsi"/>
          <w:sz w:val="28"/>
          <w:szCs w:val="28"/>
        </w:rPr>
        <w:t xml:space="preserve"> t</w:t>
      </w:r>
      <w:r w:rsidRPr="00E00001">
        <w:rPr>
          <w:rFonts w:asciiTheme="majorHAnsi" w:hAnsiTheme="majorHAnsi" w:cstheme="majorHAnsi"/>
          <w:sz w:val="28"/>
          <w:szCs w:val="28"/>
        </w:rPr>
        <w:t>odo</w:t>
      </w:r>
      <w:r w:rsidR="00241FED">
        <w:rPr>
          <w:rFonts w:asciiTheme="majorHAnsi" w:hAnsiTheme="majorHAnsi" w:cstheme="majorHAnsi"/>
          <w:sz w:val="28"/>
          <w:szCs w:val="28"/>
        </w:rPr>
        <w:t>.</w:t>
      </w:r>
      <w:r w:rsidRPr="00E0000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646AFCD" w14:textId="77777777" w:rsidR="00604B3B" w:rsidRDefault="00E00001" w:rsidP="005B0CAC">
      <w:pPr>
        <w:jc w:val="both"/>
        <w:rPr>
          <w:rFonts w:asciiTheme="majorHAnsi" w:hAnsiTheme="majorHAnsi" w:cstheme="majorHAnsi"/>
          <w:sz w:val="28"/>
          <w:szCs w:val="28"/>
        </w:rPr>
      </w:pPr>
      <w:r w:rsidRPr="00E00001">
        <w:rPr>
          <w:rFonts w:asciiTheme="majorHAnsi" w:hAnsiTheme="majorHAnsi" w:cstheme="majorHAnsi"/>
          <w:sz w:val="28"/>
          <w:szCs w:val="28"/>
        </w:rPr>
        <w:t>O teste de aceitação consistirá na utilização do sistema</w:t>
      </w:r>
      <w:r w:rsidR="00604B3B">
        <w:rPr>
          <w:rFonts w:asciiTheme="majorHAnsi" w:hAnsiTheme="majorHAnsi" w:cstheme="majorHAnsi"/>
          <w:sz w:val="28"/>
          <w:szCs w:val="28"/>
        </w:rPr>
        <w:t xml:space="preserve"> </w:t>
      </w:r>
      <w:r w:rsidRPr="00E00001">
        <w:rPr>
          <w:rFonts w:asciiTheme="majorHAnsi" w:hAnsiTheme="majorHAnsi" w:cstheme="majorHAnsi"/>
          <w:sz w:val="28"/>
          <w:szCs w:val="28"/>
        </w:rPr>
        <w:t>final pelo usuário a fim de testar cada requisito implementado, para que finalmente o produto</w:t>
      </w:r>
      <w:r w:rsidR="00604B3B">
        <w:rPr>
          <w:rFonts w:asciiTheme="majorHAnsi" w:hAnsiTheme="majorHAnsi" w:cstheme="majorHAnsi"/>
          <w:sz w:val="28"/>
          <w:szCs w:val="28"/>
        </w:rPr>
        <w:t xml:space="preserve"> </w:t>
      </w:r>
      <w:r w:rsidRPr="00E00001">
        <w:rPr>
          <w:rFonts w:asciiTheme="majorHAnsi" w:hAnsiTheme="majorHAnsi" w:cstheme="majorHAnsi"/>
          <w:sz w:val="28"/>
          <w:szCs w:val="28"/>
        </w:rPr>
        <w:t>seja validado</w:t>
      </w:r>
      <w:r w:rsidR="00241FED">
        <w:rPr>
          <w:rFonts w:asciiTheme="majorHAnsi" w:hAnsiTheme="majorHAnsi" w:cstheme="majorHAnsi"/>
          <w:sz w:val="28"/>
          <w:szCs w:val="28"/>
        </w:rPr>
        <w:t xml:space="preserve"> de tr</w:t>
      </w:r>
      <w:r w:rsidR="00604B3B">
        <w:rPr>
          <w:rFonts w:asciiTheme="majorHAnsi" w:hAnsiTheme="majorHAnsi" w:cstheme="majorHAnsi"/>
          <w:sz w:val="28"/>
          <w:szCs w:val="28"/>
        </w:rPr>
        <w:t>ê</w:t>
      </w:r>
      <w:r w:rsidR="00241FED">
        <w:rPr>
          <w:rFonts w:asciiTheme="majorHAnsi" w:hAnsiTheme="majorHAnsi" w:cstheme="majorHAnsi"/>
          <w:sz w:val="28"/>
          <w:szCs w:val="28"/>
        </w:rPr>
        <w:t xml:space="preserve">s </w:t>
      </w:r>
      <w:r w:rsidR="00E160E1">
        <w:rPr>
          <w:rFonts w:asciiTheme="majorHAnsi" w:hAnsiTheme="majorHAnsi" w:cstheme="majorHAnsi"/>
          <w:sz w:val="28"/>
          <w:szCs w:val="28"/>
        </w:rPr>
        <w:t xml:space="preserve">cenários </w:t>
      </w:r>
      <w:r w:rsidR="00241FED">
        <w:rPr>
          <w:rFonts w:asciiTheme="majorHAnsi" w:hAnsiTheme="majorHAnsi" w:cstheme="majorHAnsi"/>
          <w:sz w:val="28"/>
          <w:szCs w:val="28"/>
        </w:rPr>
        <w:t>que foram solicitad</w:t>
      </w:r>
      <w:r w:rsidR="00E160E1">
        <w:rPr>
          <w:rFonts w:asciiTheme="majorHAnsi" w:hAnsiTheme="majorHAnsi" w:cstheme="majorHAnsi"/>
          <w:sz w:val="28"/>
          <w:szCs w:val="28"/>
        </w:rPr>
        <w:t>o</w:t>
      </w:r>
      <w:r w:rsidR="00241FED">
        <w:rPr>
          <w:rFonts w:asciiTheme="majorHAnsi" w:hAnsiTheme="majorHAnsi" w:cstheme="majorHAnsi"/>
          <w:sz w:val="28"/>
          <w:szCs w:val="28"/>
        </w:rPr>
        <w:t>s, que são</w:t>
      </w:r>
      <w:r w:rsidR="00604B3B">
        <w:rPr>
          <w:rFonts w:asciiTheme="majorHAnsi" w:hAnsiTheme="majorHAnsi" w:cstheme="majorHAnsi"/>
          <w:sz w:val="28"/>
          <w:szCs w:val="28"/>
        </w:rPr>
        <w:t>:</w:t>
      </w:r>
      <w:r w:rsidR="00241FE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923BC80" w14:textId="63B0F872" w:rsidR="00604B3B" w:rsidRDefault="00604B3B" w:rsidP="005B0CAC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="00E160E1" w:rsidRPr="00604B3B">
        <w:rPr>
          <w:rFonts w:asciiTheme="majorHAnsi" w:hAnsiTheme="majorHAnsi" w:cstheme="majorHAnsi"/>
          <w:sz w:val="28"/>
          <w:szCs w:val="28"/>
        </w:rPr>
        <w:t>ompra de uma camisa vermelha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5C624146" w14:textId="0BB90C34" w:rsidR="00604B3B" w:rsidRDefault="00604B3B" w:rsidP="005B0CAC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="00E160E1" w:rsidRPr="00604B3B">
        <w:rPr>
          <w:rFonts w:asciiTheme="majorHAnsi" w:hAnsiTheme="majorHAnsi" w:cstheme="majorHAnsi"/>
          <w:sz w:val="28"/>
          <w:szCs w:val="28"/>
        </w:rPr>
        <w:t xml:space="preserve">ompra de uma bolsa </w:t>
      </w:r>
      <w:r w:rsidR="00241FED" w:rsidRPr="00604B3B">
        <w:rPr>
          <w:rFonts w:asciiTheme="majorHAnsi" w:hAnsiTheme="majorHAnsi" w:cstheme="majorHAnsi"/>
          <w:sz w:val="28"/>
          <w:szCs w:val="28"/>
        </w:rPr>
        <w:t xml:space="preserve">e </w:t>
      </w:r>
      <w:r w:rsidR="00E160E1" w:rsidRPr="00604B3B">
        <w:rPr>
          <w:rFonts w:asciiTheme="majorHAnsi" w:hAnsiTheme="majorHAnsi" w:cstheme="majorHAnsi"/>
          <w:sz w:val="28"/>
          <w:szCs w:val="28"/>
        </w:rPr>
        <w:t>ordenação de preços do menor para o maior</w:t>
      </w:r>
      <w:r>
        <w:rPr>
          <w:rFonts w:asciiTheme="majorHAnsi" w:hAnsiTheme="majorHAnsi" w:cstheme="majorHAnsi"/>
          <w:sz w:val="28"/>
          <w:szCs w:val="28"/>
        </w:rPr>
        <w:t>;</w:t>
      </w:r>
      <w:r w:rsidR="00E160E1" w:rsidRPr="00604B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CCEE5AC" w14:textId="17110B6B" w:rsidR="00E00001" w:rsidRPr="00604B3B" w:rsidRDefault="00604B3B" w:rsidP="005B0CAC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Seleção de</w:t>
      </w:r>
      <w:r w:rsidR="00E160E1" w:rsidRPr="00604B3B">
        <w:rPr>
          <w:rFonts w:asciiTheme="majorHAnsi" w:hAnsiTheme="majorHAnsi" w:cstheme="majorHAnsi"/>
          <w:sz w:val="28"/>
          <w:szCs w:val="28"/>
        </w:rPr>
        <w:t xml:space="preserve"> dois produtos com valores menores</w:t>
      </w:r>
      <w:r w:rsidR="00241FED" w:rsidRPr="00604B3B">
        <w:rPr>
          <w:rFonts w:asciiTheme="majorHAnsi" w:hAnsiTheme="majorHAnsi" w:cstheme="majorHAnsi"/>
          <w:sz w:val="28"/>
          <w:szCs w:val="28"/>
        </w:rPr>
        <w:t>.</w:t>
      </w:r>
    </w:p>
    <w:p w14:paraId="16A29243" w14:textId="75D1E52F" w:rsidR="00241FED" w:rsidRDefault="00241FED" w:rsidP="005B0CA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0523BE8" w14:textId="024BF773" w:rsidR="00241FED" w:rsidRPr="00481483" w:rsidRDefault="00241FED" w:rsidP="005B0CA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81483">
        <w:rPr>
          <w:rFonts w:asciiTheme="majorHAnsi" w:hAnsiTheme="majorHAnsi" w:cstheme="majorHAnsi"/>
          <w:b/>
          <w:bCs/>
          <w:sz w:val="28"/>
          <w:szCs w:val="28"/>
        </w:rPr>
        <w:t>TESTE FUNCIONAL</w:t>
      </w:r>
    </w:p>
    <w:p w14:paraId="3760B8DD" w14:textId="31EC77B2" w:rsidR="00241FED" w:rsidRPr="00604B3B" w:rsidRDefault="007E1491" w:rsidP="005B0CA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04B3B">
        <w:rPr>
          <w:rFonts w:asciiTheme="majorHAnsi" w:hAnsiTheme="majorHAnsi" w:cstheme="majorHAnsi"/>
          <w:b/>
          <w:bCs/>
          <w:sz w:val="28"/>
          <w:szCs w:val="28"/>
        </w:rPr>
        <w:t>Descrição:</w:t>
      </w:r>
    </w:p>
    <w:p w14:paraId="68E8B24C" w14:textId="0885946E" w:rsidR="007E1491" w:rsidRDefault="007E1491" w:rsidP="005B0CAC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7E1491">
        <w:rPr>
          <w:rFonts w:asciiTheme="majorHAnsi" w:hAnsiTheme="majorHAnsi" w:cstheme="majorHAnsi"/>
          <w:sz w:val="28"/>
          <w:szCs w:val="28"/>
        </w:rPr>
        <w:t xml:space="preserve">Os testes funcionais permitem que </w:t>
      </w:r>
      <w:r w:rsidR="005B0CAC">
        <w:rPr>
          <w:rFonts w:asciiTheme="majorHAnsi" w:hAnsiTheme="majorHAnsi" w:cstheme="majorHAnsi"/>
          <w:sz w:val="28"/>
          <w:szCs w:val="28"/>
        </w:rPr>
        <w:t>os testes</w:t>
      </w:r>
      <w:r w:rsidRPr="007E1491">
        <w:rPr>
          <w:rFonts w:asciiTheme="majorHAnsi" w:hAnsiTheme="majorHAnsi" w:cstheme="majorHAnsi"/>
          <w:sz w:val="28"/>
          <w:szCs w:val="28"/>
        </w:rPr>
        <w:t xml:space="preserve"> ocorram de uma forma mais eficiente e rápida, possibilitando encontrar as não conformidades do software</w:t>
      </w:r>
      <w:r w:rsidR="00E160E1">
        <w:rPr>
          <w:rFonts w:asciiTheme="majorHAnsi" w:hAnsiTheme="majorHAnsi" w:cstheme="majorHAnsi"/>
          <w:sz w:val="28"/>
          <w:szCs w:val="28"/>
        </w:rPr>
        <w:t>.</w:t>
      </w:r>
    </w:p>
    <w:p w14:paraId="079BFB62" w14:textId="77777777" w:rsidR="005B0CAC" w:rsidRDefault="005B0CAC" w:rsidP="005B0CA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9D9D405" w14:textId="060793A8" w:rsidR="007E1491" w:rsidRPr="005B0CAC" w:rsidRDefault="007E1491" w:rsidP="005B0CA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B0CAC">
        <w:rPr>
          <w:rFonts w:asciiTheme="majorHAnsi" w:hAnsiTheme="majorHAnsi" w:cstheme="majorHAnsi"/>
          <w:b/>
          <w:bCs/>
          <w:sz w:val="28"/>
          <w:szCs w:val="28"/>
        </w:rPr>
        <w:t>Testes executados no Projeto:</w:t>
      </w:r>
    </w:p>
    <w:p w14:paraId="7E087941" w14:textId="5CDB7D78" w:rsidR="003566A1" w:rsidRPr="005B0CAC" w:rsidRDefault="003566A1" w:rsidP="005B0CAC">
      <w:pPr>
        <w:pStyle w:val="PargrafodaLista"/>
        <w:ind w:left="4320" w:firstLine="72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B0CAC">
        <w:rPr>
          <w:rFonts w:asciiTheme="majorHAnsi" w:hAnsiTheme="majorHAnsi" w:cstheme="majorHAnsi"/>
          <w:b/>
          <w:bCs/>
          <w:sz w:val="28"/>
          <w:szCs w:val="28"/>
        </w:rPr>
        <w:t>Teste 1</w:t>
      </w:r>
    </w:p>
    <w:p w14:paraId="6B695DD3" w14:textId="77777777" w:rsidR="005B0CAC" w:rsidRPr="003566A1" w:rsidRDefault="005B0CAC" w:rsidP="005B0CAC">
      <w:pPr>
        <w:pStyle w:val="PargrafodaLista"/>
        <w:ind w:left="4320" w:firstLine="720"/>
        <w:jc w:val="both"/>
        <w:rPr>
          <w:rFonts w:asciiTheme="majorHAnsi" w:hAnsiTheme="majorHAnsi" w:cstheme="majorHAnsi"/>
          <w:sz w:val="28"/>
          <w:szCs w:val="28"/>
        </w:rPr>
      </w:pPr>
    </w:p>
    <w:p w14:paraId="7AB6CFEB" w14:textId="4DD503FB" w:rsidR="007E1491" w:rsidRDefault="00E160E1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Fazer o login</w:t>
      </w:r>
      <w:r w:rsidR="007E149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utilizando os dados dispo</w:t>
      </w:r>
      <w:r w:rsidR="005B0CAC">
        <w:rPr>
          <w:rFonts w:asciiTheme="majorHAnsi" w:hAnsiTheme="majorHAnsi" w:cstheme="majorHAnsi"/>
          <w:sz w:val="28"/>
          <w:szCs w:val="28"/>
        </w:rPr>
        <w:t>níveis;</w:t>
      </w:r>
    </w:p>
    <w:p w14:paraId="262AF1DD" w14:textId="00068F60" w:rsidR="00E160E1" w:rsidRDefault="00E160E1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no botão login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3321A1E8" w14:textId="16B70B87" w:rsidR="007E1491" w:rsidRDefault="00E160E1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Selecionar a camisa vermelha para o carrinho de compras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0D604498" w14:textId="5A9F6F73" w:rsidR="000C5178" w:rsidRP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Timer </w:t>
      </w:r>
      <w:r w:rsidR="005B0CAC">
        <w:rPr>
          <w:rFonts w:asciiTheme="majorHAnsi" w:hAnsiTheme="majorHAnsi" w:cstheme="majorHAnsi"/>
          <w:sz w:val="28"/>
          <w:szCs w:val="28"/>
        </w:rPr>
        <w:t xml:space="preserve">de </w:t>
      </w:r>
      <w:r>
        <w:rPr>
          <w:rFonts w:asciiTheme="majorHAnsi" w:hAnsiTheme="majorHAnsi" w:cstheme="majorHAnsi"/>
          <w:sz w:val="28"/>
          <w:szCs w:val="28"/>
        </w:rPr>
        <w:t>2 segundos de segurança caso não carregue os produtos a tempo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1257A6A5" w14:textId="31836291" w:rsidR="000F708E" w:rsidRDefault="00E160E1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Selecionar o botão de carrinho de compras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6AD3EC38" w14:textId="165206BE" w:rsidR="003566A1" w:rsidRDefault="00E160E1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de carrinho de compras</w:t>
      </w:r>
      <w:r w:rsidR="005B0CAC">
        <w:rPr>
          <w:rFonts w:asciiTheme="majorHAnsi" w:hAnsiTheme="majorHAnsi" w:cstheme="majorHAnsi"/>
          <w:sz w:val="28"/>
          <w:szCs w:val="28"/>
        </w:rPr>
        <w:t xml:space="preserve"> -</w:t>
      </w:r>
      <w:r>
        <w:rPr>
          <w:rFonts w:asciiTheme="majorHAnsi" w:hAnsiTheme="majorHAnsi" w:cstheme="majorHAnsi"/>
          <w:sz w:val="28"/>
          <w:szCs w:val="28"/>
        </w:rPr>
        <w:t xml:space="preserve"> clicar no botão de checkout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0AA72C8F" w14:textId="63D97279" w:rsidR="00E160E1" w:rsidRDefault="00E160E1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de inserir 3 informações do comprador utilizando type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3B38B6E6" w14:textId="280988CA" w:rsidR="00E160E1" w:rsidRDefault="00E160E1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em continuar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4D8DA0BA" w14:textId="6EDE5F90" w:rsidR="00E160E1" w:rsidRDefault="00E160E1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final de m</w:t>
      </w:r>
      <w:r w:rsidR="005B0CAC">
        <w:rPr>
          <w:rFonts w:asciiTheme="majorHAnsi" w:hAnsiTheme="majorHAnsi" w:cstheme="majorHAnsi"/>
          <w:sz w:val="28"/>
          <w:szCs w:val="28"/>
        </w:rPr>
        <w:t>é</w:t>
      </w:r>
      <w:r>
        <w:rPr>
          <w:rFonts w:asciiTheme="majorHAnsi" w:hAnsiTheme="majorHAnsi" w:cstheme="majorHAnsi"/>
          <w:sz w:val="28"/>
          <w:szCs w:val="28"/>
        </w:rPr>
        <w:t>todo de pagamento</w:t>
      </w:r>
      <w:r w:rsidR="005B0CAC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onde clicamos em finish</w:t>
      </w:r>
      <w:r w:rsidR="005B0CAC">
        <w:rPr>
          <w:rFonts w:asciiTheme="majorHAnsi" w:hAnsiTheme="majorHAnsi" w:cstheme="majorHAnsi"/>
          <w:sz w:val="28"/>
          <w:szCs w:val="28"/>
        </w:rPr>
        <w:t>.</w:t>
      </w:r>
    </w:p>
    <w:p w14:paraId="2ADC5EB4" w14:textId="77777777" w:rsidR="00E160E1" w:rsidRPr="003566A1" w:rsidRDefault="00E160E1" w:rsidP="005B0CAC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14:paraId="2F323ABB" w14:textId="64051052" w:rsidR="000F708E" w:rsidRPr="005B0CAC" w:rsidRDefault="003566A1" w:rsidP="005B0CAC">
      <w:pPr>
        <w:pStyle w:val="PargrafodaLista"/>
        <w:ind w:left="4320" w:firstLine="72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B0CAC">
        <w:rPr>
          <w:rFonts w:asciiTheme="majorHAnsi" w:hAnsiTheme="majorHAnsi" w:cstheme="majorHAnsi"/>
          <w:b/>
          <w:bCs/>
          <w:sz w:val="28"/>
          <w:szCs w:val="28"/>
        </w:rPr>
        <w:t>Teste 2</w:t>
      </w:r>
    </w:p>
    <w:p w14:paraId="3150011E" w14:textId="77777777" w:rsidR="005B0CAC" w:rsidRPr="007E1491" w:rsidRDefault="005B0CAC" w:rsidP="005B0CAC">
      <w:pPr>
        <w:pStyle w:val="PargrafodaLista"/>
        <w:ind w:left="4320" w:firstLine="720"/>
        <w:jc w:val="both"/>
        <w:rPr>
          <w:rFonts w:asciiTheme="majorHAnsi" w:hAnsiTheme="majorHAnsi" w:cstheme="majorHAnsi"/>
          <w:sz w:val="28"/>
          <w:szCs w:val="28"/>
        </w:rPr>
      </w:pPr>
    </w:p>
    <w:p w14:paraId="5959CA5A" w14:textId="028E101F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Fazer o login utilizando os dados dispon</w:t>
      </w:r>
      <w:r w:rsidR="005B0CAC">
        <w:rPr>
          <w:rFonts w:asciiTheme="majorHAnsi" w:hAnsiTheme="majorHAnsi" w:cstheme="majorHAnsi"/>
          <w:sz w:val="28"/>
          <w:szCs w:val="28"/>
        </w:rPr>
        <w:t>íveis;</w:t>
      </w:r>
    </w:p>
    <w:p w14:paraId="64B4B622" w14:textId="1F0D2152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no botão login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03BC3595" w14:textId="55C41923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Selecionar a bolsa para o carrinho de compras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4C3F1622" w14:textId="68E3C67D" w:rsidR="000C5178" w:rsidRP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Timer </w:t>
      </w:r>
      <w:r w:rsidR="005B0CAC">
        <w:rPr>
          <w:rFonts w:asciiTheme="majorHAnsi" w:hAnsiTheme="majorHAnsi" w:cstheme="majorHAnsi"/>
          <w:sz w:val="28"/>
          <w:szCs w:val="28"/>
        </w:rPr>
        <w:t xml:space="preserve">de </w:t>
      </w:r>
      <w:r>
        <w:rPr>
          <w:rFonts w:asciiTheme="majorHAnsi" w:hAnsiTheme="majorHAnsi" w:cstheme="majorHAnsi"/>
          <w:sz w:val="28"/>
          <w:szCs w:val="28"/>
        </w:rPr>
        <w:t>2 segundos de segurança caso não carregue os produtos a tempo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666058F0" w14:textId="054289B2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Selecionar o botão de carrinho de compras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1940D7CA" w14:textId="64005CB7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Página de carrinho de compras </w:t>
      </w:r>
      <w:r w:rsidR="005B0CAC">
        <w:rPr>
          <w:rFonts w:asciiTheme="majorHAnsi" w:hAnsiTheme="majorHAnsi" w:cstheme="majorHAnsi"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clicar no botão de checkout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67A329BC" w14:textId="4A5B6CB8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de inserir 3 informações do comprador utilizando type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79850AD4" w14:textId="3066BD4A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em continuar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7FFD58AE" w14:textId="6629C90A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final de m</w:t>
      </w:r>
      <w:r w:rsidR="005B0CAC">
        <w:rPr>
          <w:rFonts w:asciiTheme="majorHAnsi" w:hAnsiTheme="majorHAnsi" w:cstheme="majorHAnsi"/>
          <w:sz w:val="28"/>
          <w:szCs w:val="28"/>
        </w:rPr>
        <w:t>é</w:t>
      </w:r>
      <w:r>
        <w:rPr>
          <w:rFonts w:asciiTheme="majorHAnsi" w:hAnsiTheme="majorHAnsi" w:cstheme="majorHAnsi"/>
          <w:sz w:val="28"/>
          <w:szCs w:val="28"/>
        </w:rPr>
        <w:t>todo de pagamento</w:t>
      </w:r>
      <w:r w:rsidR="005B0CAC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onde clicamos em finish</w:t>
      </w:r>
      <w:r w:rsidR="005B0CAC">
        <w:rPr>
          <w:rFonts w:asciiTheme="majorHAnsi" w:hAnsiTheme="majorHAnsi" w:cstheme="majorHAnsi"/>
          <w:sz w:val="28"/>
          <w:szCs w:val="28"/>
        </w:rPr>
        <w:t>.</w:t>
      </w:r>
    </w:p>
    <w:p w14:paraId="47B5A06D" w14:textId="1DD8415A" w:rsidR="003566A1" w:rsidRDefault="003566A1" w:rsidP="005B0CAC">
      <w:pPr>
        <w:pStyle w:val="PargrafodaLista"/>
        <w:ind w:left="4320"/>
        <w:jc w:val="both"/>
        <w:rPr>
          <w:rFonts w:asciiTheme="majorHAnsi" w:hAnsiTheme="majorHAnsi" w:cstheme="majorHAnsi"/>
          <w:sz w:val="28"/>
          <w:szCs w:val="28"/>
        </w:rPr>
      </w:pPr>
    </w:p>
    <w:p w14:paraId="0C4FE5AD" w14:textId="6C128249" w:rsidR="003566A1" w:rsidRPr="005B0CAC" w:rsidRDefault="003566A1" w:rsidP="005B0CAC">
      <w:pPr>
        <w:pStyle w:val="PargrafodaLista"/>
        <w:ind w:left="50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B0CAC">
        <w:rPr>
          <w:rFonts w:asciiTheme="majorHAnsi" w:hAnsiTheme="majorHAnsi" w:cstheme="majorHAnsi"/>
          <w:b/>
          <w:bCs/>
          <w:sz w:val="28"/>
          <w:szCs w:val="28"/>
        </w:rPr>
        <w:t>Teste 3</w:t>
      </w:r>
    </w:p>
    <w:p w14:paraId="1D1D1BD0" w14:textId="77777777" w:rsidR="005B0CAC" w:rsidRDefault="005B0CAC" w:rsidP="005B0CAC">
      <w:pPr>
        <w:pStyle w:val="PargrafodaLista"/>
        <w:ind w:left="5040"/>
        <w:jc w:val="both"/>
        <w:rPr>
          <w:rFonts w:asciiTheme="majorHAnsi" w:hAnsiTheme="majorHAnsi" w:cstheme="majorHAnsi"/>
          <w:sz w:val="28"/>
          <w:szCs w:val="28"/>
        </w:rPr>
      </w:pPr>
    </w:p>
    <w:p w14:paraId="4727184D" w14:textId="50BD0A20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Fazer o login utilizando os dados dispon</w:t>
      </w:r>
      <w:r w:rsidR="005B0CAC">
        <w:rPr>
          <w:rFonts w:asciiTheme="majorHAnsi" w:hAnsiTheme="majorHAnsi" w:cstheme="majorHAnsi"/>
          <w:sz w:val="28"/>
          <w:szCs w:val="28"/>
        </w:rPr>
        <w:t>íveis;</w:t>
      </w:r>
    </w:p>
    <w:p w14:paraId="41DC106C" w14:textId="7F3A4703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no botão login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326EDFE5" w14:textId="507C08F6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Utilizar comando select para alterar o filtro para seleção de menor para maior preço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52522D7B" w14:textId="1C475B82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partir da nova seleção</w:t>
      </w:r>
      <w:r w:rsidR="005B0CAC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selecionar os dois primeiros resultados que são os menores preços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500A490B" w14:textId="1595FE63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Timer </w:t>
      </w:r>
      <w:r w:rsidR="005B0CAC">
        <w:rPr>
          <w:rFonts w:asciiTheme="majorHAnsi" w:hAnsiTheme="majorHAnsi" w:cstheme="majorHAnsi"/>
          <w:sz w:val="28"/>
          <w:szCs w:val="28"/>
        </w:rPr>
        <w:t xml:space="preserve">de </w:t>
      </w:r>
      <w:r>
        <w:rPr>
          <w:rFonts w:asciiTheme="majorHAnsi" w:hAnsiTheme="majorHAnsi" w:cstheme="majorHAnsi"/>
          <w:sz w:val="28"/>
          <w:szCs w:val="28"/>
        </w:rPr>
        <w:t>2 segundos de segurança caso não carregue os produtos a tempo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629013CE" w14:textId="364CD716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Selecionar o botão de carrinho de compras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4C54A7D7" w14:textId="7E48857C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Página de carrinho de compras </w:t>
      </w:r>
      <w:r w:rsidR="005B0CAC">
        <w:rPr>
          <w:rFonts w:asciiTheme="majorHAnsi" w:hAnsiTheme="majorHAnsi" w:cstheme="majorHAnsi"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clicar no botão de checkout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66B7D36C" w14:textId="3F35F097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de inserir 3 informações do comprador utilizando type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3536BACA" w14:textId="135BA527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Clicar em continuar</w:t>
      </w:r>
      <w:r w:rsidR="005B0CAC">
        <w:rPr>
          <w:rFonts w:asciiTheme="majorHAnsi" w:hAnsiTheme="majorHAnsi" w:cstheme="majorHAnsi"/>
          <w:sz w:val="28"/>
          <w:szCs w:val="28"/>
        </w:rPr>
        <w:t>;</w:t>
      </w:r>
    </w:p>
    <w:p w14:paraId="0FA8A815" w14:textId="68F97212" w:rsidR="000C5178" w:rsidRDefault="000C5178" w:rsidP="005B0CA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Página final de m</w:t>
      </w:r>
      <w:r w:rsidR="005B0CAC">
        <w:rPr>
          <w:rFonts w:asciiTheme="majorHAnsi" w:hAnsiTheme="majorHAnsi" w:cstheme="majorHAnsi"/>
          <w:sz w:val="28"/>
          <w:szCs w:val="28"/>
        </w:rPr>
        <w:t>é</w:t>
      </w:r>
      <w:r>
        <w:rPr>
          <w:rFonts w:asciiTheme="majorHAnsi" w:hAnsiTheme="majorHAnsi" w:cstheme="majorHAnsi"/>
          <w:sz w:val="28"/>
          <w:szCs w:val="28"/>
        </w:rPr>
        <w:t>todo de pagamento onde clicamos em finish</w:t>
      </w:r>
      <w:r w:rsidR="005B0CAC">
        <w:rPr>
          <w:rFonts w:asciiTheme="majorHAnsi" w:hAnsiTheme="majorHAnsi" w:cstheme="majorHAnsi"/>
          <w:sz w:val="28"/>
          <w:szCs w:val="28"/>
        </w:rPr>
        <w:t>.</w:t>
      </w:r>
    </w:p>
    <w:p w14:paraId="17D5CE7A" w14:textId="4C403849" w:rsidR="00481483" w:rsidRDefault="00481483" w:rsidP="005B0CA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68DB0E4" w14:textId="34C8006F" w:rsidR="005B0CAC" w:rsidRPr="005B0CAC" w:rsidRDefault="00481483" w:rsidP="005B0CAC">
      <w:pPr>
        <w:jc w:val="center"/>
        <w:rPr>
          <w:b/>
          <w:bCs/>
        </w:rPr>
      </w:pPr>
      <w:r w:rsidRPr="005B0CAC">
        <w:rPr>
          <w:b/>
          <w:bCs/>
        </w:rPr>
        <w:t>PLANEJAMENTO</w:t>
      </w:r>
    </w:p>
    <w:p w14:paraId="69C33294" w14:textId="57DDAB61" w:rsidR="00481483" w:rsidRPr="00481483" w:rsidRDefault="00481483" w:rsidP="005B0CAC">
      <w:pPr>
        <w:jc w:val="both"/>
        <w:rPr>
          <w:rFonts w:asciiTheme="majorHAnsi" w:hAnsiTheme="majorHAnsi" w:cstheme="majorHAnsi"/>
          <w:sz w:val="28"/>
          <w:szCs w:val="28"/>
        </w:rPr>
      </w:pPr>
      <w:r>
        <w:tab/>
      </w:r>
      <w:r w:rsidR="005B0CAC">
        <w:rPr>
          <w:rFonts w:asciiTheme="majorHAnsi" w:hAnsiTheme="majorHAnsi" w:cstheme="majorHAnsi"/>
          <w:sz w:val="28"/>
          <w:szCs w:val="28"/>
        </w:rPr>
        <w:t xml:space="preserve">Cada teste foi rodado </w:t>
      </w:r>
      <w:r>
        <w:rPr>
          <w:rFonts w:asciiTheme="majorHAnsi" w:hAnsiTheme="majorHAnsi" w:cstheme="majorHAnsi"/>
          <w:sz w:val="28"/>
          <w:szCs w:val="28"/>
        </w:rPr>
        <w:t xml:space="preserve">20 vezes para carga e busca por erro, onde </w:t>
      </w:r>
      <w:r w:rsidR="005B0CAC">
        <w:rPr>
          <w:rFonts w:asciiTheme="majorHAnsi" w:hAnsiTheme="majorHAnsi" w:cstheme="majorHAnsi"/>
          <w:sz w:val="28"/>
          <w:szCs w:val="28"/>
        </w:rPr>
        <w:t>restaram</w:t>
      </w:r>
      <w:r>
        <w:rPr>
          <w:rFonts w:asciiTheme="majorHAnsi" w:hAnsiTheme="majorHAnsi" w:cstheme="majorHAnsi"/>
          <w:sz w:val="28"/>
          <w:szCs w:val="28"/>
        </w:rPr>
        <w:t xml:space="preserve"> testes sem erros e objetivos.</w:t>
      </w:r>
    </w:p>
    <w:p w14:paraId="5C8CF6DE" w14:textId="3956AD4C" w:rsidR="007E1491" w:rsidRPr="007E1491" w:rsidRDefault="007E1491" w:rsidP="007E1491">
      <w:pPr>
        <w:rPr>
          <w:rFonts w:asciiTheme="majorHAnsi" w:hAnsiTheme="majorHAnsi" w:cstheme="majorHAnsi"/>
          <w:sz w:val="28"/>
          <w:szCs w:val="28"/>
        </w:rPr>
      </w:pPr>
    </w:p>
    <w:p w14:paraId="2B381F9D" w14:textId="28422F29" w:rsidR="008241E3" w:rsidRPr="00667EA5" w:rsidRDefault="008241E3" w:rsidP="007E1491">
      <w:pPr>
        <w:rPr>
          <w:noProof/>
          <w:lang w:val="pt-BR"/>
        </w:rPr>
      </w:pPr>
    </w:p>
    <w:sectPr w:rsidR="008241E3" w:rsidRPr="00667EA5" w:rsidSect="005B0CAC">
      <w:pgSz w:w="11906" w:h="16838" w:code="9"/>
      <w:pgMar w:top="709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DF88" w14:textId="77777777" w:rsidR="004E4912" w:rsidRDefault="004E4912" w:rsidP="006C73CA">
      <w:pPr>
        <w:spacing w:after="0" w:line="240" w:lineRule="auto"/>
      </w:pPr>
      <w:r>
        <w:separator/>
      </w:r>
    </w:p>
  </w:endnote>
  <w:endnote w:type="continuationSeparator" w:id="0">
    <w:p w14:paraId="189E007D" w14:textId="77777777" w:rsidR="004E4912" w:rsidRDefault="004E4912" w:rsidP="006C73CA">
      <w:pPr>
        <w:spacing w:after="0" w:line="240" w:lineRule="auto"/>
      </w:pPr>
      <w:r>
        <w:continuationSeparator/>
      </w:r>
    </w:p>
  </w:endnote>
  <w:endnote w:type="continuationNotice" w:id="1">
    <w:p w14:paraId="192FB552" w14:textId="77777777" w:rsidR="004E4912" w:rsidRDefault="004E49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219D" w14:textId="77777777" w:rsidR="004E4912" w:rsidRDefault="004E4912" w:rsidP="006C73CA">
      <w:pPr>
        <w:spacing w:after="0" w:line="240" w:lineRule="auto"/>
      </w:pPr>
      <w:r>
        <w:separator/>
      </w:r>
    </w:p>
  </w:footnote>
  <w:footnote w:type="continuationSeparator" w:id="0">
    <w:p w14:paraId="07171DC6" w14:textId="77777777" w:rsidR="004E4912" w:rsidRDefault="004E4912" w:rsidP="006C73CA">
      <w:pPr>
        <w:spacing w:after="0" w:line="240" w:lineRule="auto"/>
      </w:pPr>
      <w:r>
        <w:continuationSeparator/>
      </w:r>
    </w:p>
  </w:footnote>
  <w:footnote w:type="continuationNotice" w:id="1">
    <w:p w14:paraId="06F05D8E" w14:textId="77777777" w:rsidR="004E4912" w:rsidRDefault="004E49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B5C"/>
    <w:multiLevelType w:val="hybridMultilevel"/>
    <w:tmpl w:val="E4D43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055D6"/>
    <w:multiLevelType w:val="hybridMultilevel"/>
    <w:tmpl w:val="7E7869FC"/>
    <w:lvl w:ilvl="0" w:tplc="9F5C22C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DD46EF"/>
    <w:multiLevelType w:val="hybridMultilevel"/>
    <w:tmpl w:val="8C88A300"/>
    <w:lvl w:ilvl="0" w:tplc="C0284FB0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9492ED0"/>
    <w:multiLevelType w:val="hybridMultilevel"/>
    <w:tmpl w:val="2082648E"/>
    <w:lvl w:ilvl="0" w:tplc="AE8CBE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290225">
    <w:abstractNumId w:val="1"/>
  </w:num>
  <w:num w:numId="2" w16cid:durableId="563684856">
    <w:abstractNumId w:val="2"/>
  </w:num>
  <w:num w:numId="3" w16cid:durableId="917982321">
    <w:abstractNumId w:val="3"/>
  </w:num>
  <w:num w:numId="4" w16cid:durableId="2748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7E"/>
    <w:rsid w:val="000055BE"/>
    <w:rsid w:val="0004427C"/>
    <w:rsid w:val="00066F80"/>
    <w:rsid w:val="000944DD"/>
    <w:rsid w:val="000A72AA"/>
    <w:rsid w:val="000C5178"/>
    <w:rsid w:val="000D4E30"/>
    <w:rsid w:val="000E0B7D"/>
    <w:rsid w:val="000F708E"/>
    <w:rsid w:val="000F78A3"/>
    <w:rsid w:val="00115A1B"/>
    <w:rsid w:val="001164BB"/>
    <w:rsid w:val="00123BC9"/>
    <w:rsid w:val="00131F24"/>
    <w:rsid w:val="00143F7D"/>
    <w:rsid w:val="0015201F"/>
    <w:rsid w:val="00157DC4"/>
    <w:rsid w:val="001604AB"/>
    <w:rsid w:val="0016642B"/>
    <w:rsid w:val="00177B91"/>
    <w:rsid w:val="001B776C"/>
    <w:rsid w:val="00241FED"/>
    <w:rsid w:val="00270AA6"/>
    <w:rsid w:val="002C7A4C"/>
    <w:rsid w:val="002D51F5"/>
    <w:rsid w:val="002F3BFA"/>
    <w:rsid w:val="00303F8C"/>
    <w:rsid w:val="00333BAB"/>
    <w:rsid w:val="003566A1"/>
    <w:rsid w:val="0037112E"/>
    <w:rsid w:val="00371DD8"/>
    <w:rsid w:val="0037519E"/>
    <w:rsid w:val="0038002C"/>
    <w:rsid w:val="00397A74"/>
    <w:rsid w:val="003B0015"/>
    <w:rsid w:val="003B1A4C"/>
    <w:rsid w:val="003C3FB4"/>
    <w:rsid w:val="0042794F"/>
    <w:rsid w:val="00430CE3"/>
    <w:rsid w:val="00437F59"/>
    <w:rsid w:val="0044430D"/>
    <w:rsid w:val="00461C05"/>
    <w:rsid w:val="00481483"/>
    <w:rsid w:val="004847A6"/>
    <w:rsid w:val="00485D90"/>
    <w:rsid w:val="004E4912"/>
    <w:rsid w:val="004F02C9"/>
    <w:rsid w:val="00525C04"/>
    <w:rsid w:val="00560F01"/>
    <w:rsid w:val="0056243A"/>
    <w:rsid w:val="0057776E"/>
    <w:rsid w:val="00597BD1"/>
    <w:rsid w:val="005A7E40"/>
    <w:rsid w:val="005B0CAC"/>
    <w:rsid w:val="00604B3B"/>
    <w:rsid w:val="00623B9B"/>
    <w:rsid w:val="00625A4C"/>
    <w:rsid w:val="00667EA5"/>
    <w:rsid w:val="006C73CA"/>
    <w:rsid w:val="006D0E24"/>
    <w:rsid w:val="006E0998"/>
    <w:rsid w:val="006F1B37"/>
    <w:rsid w:val="00742981"/>
    <w:rsid w:val="00770474"/>
    <w:rsid w:val="00792233"/>
    <w:rsid w:val="0079542B"/>
    <w:rsid w:val="007C6D62"/>
    <w:rsid w:val="007E1491"/>
    <w:rsid w:val="007F711D"/>
    <w:rsid w:val="008241E3"/>
    <w:rsid w:val="00855622"/>
    <w:rsid w:val="00874DBA"/>
    <w:rsid w:val="00891AA5"/>
    <w:rsid w:val="008A345A"/>
    <w:rsid w:val="008A4864"/>
    <w:rsid w:val="008B7484"/>
    <w:rsid w:val="008C0897"/>
    <w:rsid w:val="008D2C6C"/>
    <w:rsid w:val="00915B04"/>
    <w:rsid w:val="00946B6A"/>
    <w:rsid w:val="00972C7F"/>
    <w:rsid w:val="009A1F0E"/>
    <w:rsid w:val="009B4949"/>
    <w:rsid w:val="009B56AC"/>
    <w:rsid w:val="00A412C6"/>
    <w:rsid w:val="00A4497D"/>
    <w:rsid w:val="00AA5020"/>
    <w:rsid w:val="00AF36AB"/>
    <w:rsid w:val="00B04BBF"/>
    <w:rsid w:val="00B15B17"/>
    <w:rsid w:val="00B24DD1"/>
    <w:rsid w:val="00B26B11"/>
    <w:rsid w:val="00B8237E"/>
    <w:rsid w:val="00B82C62"/>
    <w:rsid w:val="00B96834"/>
    <w:rsid w:val="00B97353"/>
    <w:rsid w:val="00BD3D3B"/>
    <w:rsid w:val="00C0559F"/>
    <w:rsid w:val="00C54F96"/>
    <w:rsid w:val="00C57881"/>
    <w:rsid w:val="00C66D19"/>
    <w:rsid w:val="00C91650"/>
    <w:rsid w:val="00CB19A8"/>
    <w:rsid w:val="00D812C8"/>
    <w:rsid w:val="00DB723B"/>
    <w:rsid w:val="00DD03E8"/>
    <w:rsid w:val="00DE025C"/>
    <w:rsid w:val="00E00001"/>
    <w:rsid w:val="00E05C78"/>
    <w:rsid w:val="00E160E1"/>
    <w:rsid w:val="00E21D22"/>
    <w:rsid w:val="00E2507C"/>
    <w:rsid w:val="00E65C2E"/>
    <w:rsid w:val="00E706C0"/>
    <w:rsid w:val="00EB018B"/>
    <w:rsid w:val="00EB48FB"/>
    <w:rsid w:val="00F0288D"/>
    <w:rsid w:val="00F04560"/>
    <w:rsid w:val="00F43B1D"/>
    <w:rsid w:val="00F57B40"/>
    <w:rsid w:val="00F83758"/>
    <w:rsid w:val="00FC230C"/>
    <w:rsid w:val="00FC3850"/>
    <w:rsid w:val="00FD717D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A1F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0E"/>
    <w:rPr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0944D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rsid w:val="0052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1D22"/>
  </w:style>
  <w:style w:type="paragraph" w:styleId="Rodap">
    <w:name w:val="footer"/>
    <w:basedOn w:val="Normal"/>
    <w:link w:val="RodapCh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1D22"/>
  </w:style>
  <w:style w:type="paragraph" w:styleId="Ttulo">
    <w:name w:val="Title"/>
    <w:basedOn w:val="Normal"/>
    <w:next w:val="Normal"/>
    <w:link w:val="TtuloChar"/>
    <w:uiPriority w:val="10"/>
    <w:qFormat/>
    <w:rsid w:val="007429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298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2981"/>
    <w:pPr>
      <w:numPr>
        <w:ilvl w:val="1"/>
      </w:numPr>
    </w:pPr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742981"/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0944DD"/>
    <w:rPr>
      <w:rFonts w:asciiTheme="majorHAnsi" w:eastAsiaTheme="majorEastAsia" w:hAnsiTheme="majorHAnsi" w:cstheme="majorBidi"/>
      <w:b/>
      <w:sz w:val="48"/>
      <w:szCs w:val="32"/>
    </w:rPr>
  </w:style>
  <w:style w:type="table" w:styleId="Tabelacomgrade">
    <w:name w:val="Table Grid"/>
    <w:basedOn w:val="Tabelanormal"/>
    <w:uiPriority w:val="39"/>
    <w:rsid w:val="0074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42981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1D22"/>
    <w:rPr>
      <w:rFonts w:asciiTheme="majorHAnsi" w:eastAsiaTheme="majorEastAsia" w:hAnsiTheme="majorHAnsi" w:cstheme="majorBidi"/>
      <w:sz w:val="36"/>
      <w:szCs w:val="26"/>
    </w:rPr>
  </w:style>
  <w:style w:type="character" w:styleId="Forte">
    <w:name w:val="Strong"/>
    <w:basedOn w:val="Fontepargpadro"/>
    <w:uiPriority w:val="22"/>
    <w:qFormat/>
    <w:rsid w:val="00525C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5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A4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B8237E"/>
    <w:rPr>
      <w:color w:val="0000FF"/>
      <w:u w:val="single"/>
    </w:rPr>
  </w:style>
  <w:style w:type="paragraph" w:styleId="PargrafodaLista">
    <w:name w:val="List Paragraph"/>
    <w:basedOn w:val="Normal"/>
    <w:uiPriority w:val="34"/>
    <w:rsid w:val="007E1491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E149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E149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E14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Local\Microsoft\Office\16.0\DTS\pt-BR%7bE0286A79-0D27-4FC5-9C42-25CEAA2FD4BD%7d\%7b491A6968-23C8-4D6B-91C3-A4D4BFF324F3%7dtf23177623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E6FD40-A16A-45DB-B5B3-081D31141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951296-C34E-40B1-9816-984DAA099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772FA-558B-4888-997B-C436AB5788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194924-29F9-4B5F-8021-CDCD8A1F4BE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{491A6968-23C8-4D6B-91C3-A4D4BFF324F3}tf23177623_win32</Template>
  <TotalTime>0</TotalTime>
  <Pages>3</Pages>
  <Words>537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2022-05-10T02:02:00Z</dcterms:created>
  <dcterms:modified xsi:type="dcterms:W3CDTF">2023-01-17T23:46:00Z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